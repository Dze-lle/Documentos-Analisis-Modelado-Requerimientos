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41368" w14:textId="77777777" w:rsidR="00ED4FB2" w:rsidRDefault="00ED4FB2" w:rsidP="00E216AF">
      <w:pPr>
        <w:jc w:val="center"/>
        <w:rPr>
          <w:rFonts w:cs="Arial"/>
          <w:b/>
          <w:sz w:val="22"/>
          <w:szCs w:val="22"/>
        </w:rPr>
      </w:pPr>
    </w:p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3237"/>
        <w:gridCol w:w="2268"/>
        <w:gridCol w:w="2551"/>
      </w:tblGrid>
      <w:tr w:rsidR="00955C1A" w14:paraId="264FDE1E" w14:textId="77777777" w:rsidTr="00EF3B28">
        <w:trPr>
          <w:trHeight w:val="47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945B0" w14:textId="77777777" w:rsidR="00955C1A" w:rsidRDefault="00955C1A" w:rsidP="00F13D80">
            <w:pPr>
              <w:snapToGrid w:val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Lugar: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340A9" w14:textId="0B194149" w:rsidR="00955C1A" w:rsidRDefault="008E5E1A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 xml:space="preserve">Microsoft </w:t>
            </w:r>
            <w:proofErr w:type="spellStart"/>
            <w:r>
              <w:rPr>
                <w:rFonts w:cs="Arial"/>
              </w:rPr>
              <w:t>Teams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4776C" w14:textId="77777777" w:rsidR="00955C1A" w:rsidRPr="00EF3B28" w:rsidRDefault="00955C1A" w:rsidP="00EF3B28">
            <w:pPr>
              <w:snapToGrid w:val="0"/>
              <w:rPr>
                <w:rFonts w:cs="Arial"/>
                <w:b/>
                <w:sz w:val="22"/>
                <w:szCs w:val="22"/>
              </w:rPr>
            </w:pPr>
            <w:r w:rsidRPr="00EF3B28">
              <w:rPr>
                <w:rFonts w:cs="Arial"/>
                <w:b/>
                <w:sz w:val="22"/>
                <w:szCs w:val="22"/>
              </w:rPr>
              <w:t>F</w:t>
            </w:r>
            <w:r>
              <w:rPr>
                <w:rFonts w:cs="Arial"/>
                <w:b/>
                <w:sz w:val="22"/>
                <w:szCs w:val="22"/>
              </w:rPr>
              <w:t>e</w:t>
            </w:r>
            <w:r w:rsidRPr="00EF3B28">
              <w:rPr>
                <w:rFonts w:cs="Arial"/>
                <w:b/>
                <w:sz w:val="22"/>
                <w:szCs w:val="22"/>
              </w:rPr>
              <w:t>cha</w:t>
            </w:r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656E1" w14:textId="7F89996B" w:rsidR="00955C1A" w:rsidRDefault="008E5E1A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30/07/2021</w:t>
            </w:r>
          </w:p>
        </w:tc>
      </w:tr>
      <w:tr w:rsidR="00955C1A" w14:paraId="6D87A57B" w14:textId="77777777" w:rsidTr="00797A85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08D959" w14:textId="77777777" w:rsidR="00955C1A" w:rsidRDefault="00955C1A" w:rsidP="00F13D80">
            <w:pPr>
              <w:snapToGrid w:val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inicio: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B8B0D3" w14:textId="255C1252" w:rsidR="00955C1A" w:rsidRDefault="008E5E1A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06:30 pm.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64881D" w14:textId="77777777" w:rsidR="00955C1A" w:rsidRDefault="00955C1A" w:rsidP="00EF3B28">
            <w:pPr>
              <w:snapToGrid w:val="0"/>
              <w:rPr>
                <w:rFonts w:cs="Arial"/>
                <w:b/>
                <w:sz w:val="22"/>
                <w:szCs w:val="22"/>
              </w:rPr>
            </w:pPr>
          </w:p>
          <w:p w14:paraId="79C684F1" w14:textId="77777777" w:rsidR="00955C1A" w:rsidRDefault="00955C1A" w:rsidP="00EF3B28">
            <w:pPr>
              <w:snapToGrid w:val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finalización:</w:t>
            </w:r>
          </w:p>
          <w:p w14:paraId="4FE70B89" w14:textId="77777777" w:rsidR="00955C1A" w:rsidRDefault="00955C1A" w:rsidP="00EF3B28">
            <w:pPr>
              <w:snapToGrid w:val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25584" w14:textId="77777777" w:rsidR="00955C1A" w:rsidRDefault="00955C1A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 xml:space="preserve">Digite la hora con el siguiente formato </w:t>
            </w:r>
            <w:proofErr w:type="spellStart"/>
            <w:r>
              <w:rPr>
                <w:rFonts w:cs="Arial"/>
              </w:rPr>
              <w:t>hh:mm</w:t>
            </w:r>
            <w:proofErr w:type="spellEnd"/>
            <w:r>
              <w:rPr>
                <w:rFonts w:cs="Arial"/>
              </w:rPr>
              <w:t xml:space="preserve"> a.m.</w:t>
            </w:r>
            <w:r>
              <w:rPr>
                <w:rFonts w:cs="Arial"/>
                <w:b/>
                <w:bCs/>
                <w:sz w:val="28"/>
                <w:szCs w:val="28"/>
              </w:rPr>
              <w:t>/</w:t>
            </w:r>
            <w:r>
              <w:rPr>
                <w:rFonts w:cs="Arial"/>
              </w:rPr>
              <w:t>p.m.</w:t>
            </w:r>
          </w:p>
        </w:tc>
      </w:tr>
    </w:tbl>
    <w:p w14:paraId="07E45BB2" w14:textId="77777777" w:rsidR="00E86493" w:rsidRDefault="00E86493" w:rsidP="00E86493"/>
    <w:p w14:paraId="5E9E6074" w14:textId="77777777" w:rsidR="00E86493" w:rsidRPr="00F13D80" w:rsidRDefault="00E86493" w:rsidP="00E86493">
      <w:pPr>
        <w:rPr>
          <w:b/>
        </w:rPr>
      </w:pPr>
      <w:r w:rsidRPr="00F13D80">
        <w:rPr>
          <w:b/>
        </w:rPr>
        <w:t xml:space="preserve">Objetivo </w:t>
      </w:r>
    </w:p>
    <w:p w14:paraId="7CE72318" w14:textId="77777777" w:rsidR="00E86493" w:rsidRDefault="00E86493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86493" w14:paraId="58B654B0" w14:textId="77777777" w:rsidTr="00543961">
        <w:tc>
          <w:tcPr>
            <w:tcW w:w="9889" w:type="dxa"/>
            <w:shd w:val="clear" w:color="auto" w:fill="auto"/>
          </w:tcPr>
          <w:p w14:paraId="4A3A5192" w14:textId="106870ED" w:rsidR="00E86493" w:rsidRDefault="008E5E1A" w:rsidP="008E5E1A">
            <w:pPr>
              <w:spacing w:before="240"/>
            </w:pPr>
            <w:r>
              <w:t>Aclaración de dudas para continuar desarrollando el documento de arquetera de software</w:t>
            </w:r>
          </w:p>
          <w:p w14:paraId="3A581FA3" w14:textId="77777777" w:rsidR="002E10E5" w:rsidRDefault="002E10E5" w:rsidP="00E86493"/>
          <w:p w14:paraId="61C282A2" w14:textId="77777777" w:rsidR="002E10E5" w:rsidRDefault="002E10E5" w:rsidP="00E86493"/>
          <w:p w14:paraId="7E1A798F" w14:textId="77777777" w:rsidR="002E10E5" w:rsidRDefault="002E10E5" w:rsidP="00E86493"/>
        </w:tc>
      </w:tr>
    </w:tbl>
    <w:p w14:paraId="65DBD9F3" w14:textId="77777777" w:rsidR="00E86493" w:rsidRDefault="00E86493" w:rsidP="00E86493"/>
    <w:p w14:paraId="3E451C57" w14:textId="77777777" w:rsidR="00E86493" w:rsidRPr="00F13D80" w:rsidRDefault="00E86493" w:rsidP="00E86493">
      <w:pPr>
        <w:rPr>
          <w:b/>
        </w:rPr>
      </w:pPr>
      <w:r w:rsidRPr="00F13D80">
        <w:rPr>
          <w:b/>
        </w:rPr>
        <w:t xml:space="preserve">Agenda </w:t>
      </w:r>
    </w:p>
    <w:p w14:paraId="7C5D0002" w14:textId="77777777" w:rsidR="00E216AF" w:rsidRDefault="00E216AF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</w:tblGrid>
      <w:tr w:rsidR="002E10E5" w14:paraId="639D0F0E" w14:textId="77777777" w:rsidTr="00543961">
        <w:tc>
          <w:tcPr>
            <w:tcW w:w="534" w:type="dxa"/>
            <w:shd w:val="clear" w:color="auto" w:fill="auto"/>
          </w:tcPr>
          <w:p w14:paraId="16D634BB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1</w:t>
            </w:r>
          </w:p>
        </w:tc>
        <w:tc>
          <w:tcPr>
            <w:tcW w:w="9355" w:type="dxa"/>
            <w:shd w:val="clear" w:color="auto" w:fill="auto"/>
          </w:tcPr>
          <w:p w14:paraId="32B1A1E8" w14:textId="27956C2F" w:rsidR="002E10E5" w:rsidRDefault="008E5E1A" w:rsidP="002E10E5">
            <w:r>
              <w:t xml:space="preserve">Reunión con la profesora Rita para consulta de dudas </w:t>
            </w:r>
          </w:p>
        </w:tc>
      </w:tr>
      <w:tr w:rsidR="002E10E5" w14:paraId="40FD8A8F" w14:textId="77777777" w:rsidTr="00543961">
        <w:tc>
          <w:tcPr>
            <w:tcW w:w="534" w:type="dxa"/>
            <w:shd w:val="clear" w:color="auto" w:fill="auto"/>
          </w:tcPr>
          <w:p w14:paraId="1B577AC2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2</w:t>
            </w:r>
          </w:p>
        </w:tc>
        <w:tc>
          <w:tcPr>
            <w:tcW w:w="9355" w:type="dxa"/>
            <w:shd w:val="clear" w:color="auto" w:fill="auto"/>
          </w:tcPr>
          <w:p w14:paraId="060D22D2" w14:textId="4396A11B" w:rsidR="002E10E5" w:rsidRDefault="0028244D" w:rsidP="00C06EB8">
            <w:r>
              <w:t>Actualización del documento de arquitectura del software</w:t>
            </w:r>
          </w:p>
        </w:tc>
      </w:tr>
    </w:tbl>
    <w:p w14:paraId="3D13C1D3" w14:textId="77777777" w:rsidR="00E216AF" w:rsidRDefault="00E216AF" w:rsidP="00E86493"/>
    <w:p w14:paraId="39FF8815" w14:textId="77777777" w:rsidR="00E86493" w:rsidRDefault="00E86493" w:rsidP="00E86493">
      <w:pPr>
        <w:rPr>
          <w:rFonts w:cs="Arial"/>
          <w:sz w:val="16"/>
          <w:szCs w:val="16"/>
        </w:rPr>
      </w:pPr>
    </w:p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2"/>
        <w:gridCol w:w="4395"/>
        <w:gridCol w:w="2268"/>
        <w:gridCol w:w="2551"/>
      </w:tblGrid>
      <w:tr w:rsidR="00F13D80" w:rsidRPr="00ED4FB2" w14:paraId="438FCA3F" w14:textId="77777777" w:rsidTr="00955C1A">
        <w:trPr>
          <w:tblHeader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B14629A" w14:textId="77777777" w:rsidR="00F13D80" w:rsidRPr="00ED4FB2" w:rsidRDefault="00ED4FB2" w:rsidP="005D5BAE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Ref</w:t>
            </w:r>
            <w:r w:rsidR="00955C1A">
              <w:rPr>
                <w:rFonts w:cs="Arial"/>
                <w:b/>
                <w:szCs w:val="24"/>
              </w:rPr>
              <w:t>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1760AB" w14:textId="77777777" w:rsidR="00F13D80" w:rsidRPr="00ED4FB2" w:rsidRDefault="00F13D80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Comentarios y</w:t>
            </w:r>
            <w:r w:rsidR="000364F6">
              <w:rPr>
                <w:rFonts w:cs="Arial"/>
                <w:b/>
                <w:szCs w:val="24"/>
              </w:rPr>
              <w:t>/</w:t>
            </w:r>
            <w:r w:rsidRPr="00ED4FB2">
              <w:rPr>
                <w:rFonts w:cs="Arial"/>
                <w:b/>
                <w:szCs w:val="24"/>
              </w:rPr>
              <w:t>o acuerdos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3E47F33" w14:textId="77777777" w:rsidR="00EF3B28" w:rsidRDefault="00EF3B28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</w:p>
          <w:p w14:paraId="5FF0A3C3" w14:textId="77777777" w:rsidR="00ED4FB2" w:rsidRPr="00ED4FB2" w:rsidRDefault="00ED4FB2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Responsable/s</w:t>
            </w:r>
          </w:p>
          <w:p w14:paraId="2DC760AF" w14:textId="77777777" w:rsidR="00F13D80" w:rsidRPr="00ED4FB2" w:rsidRDefault="00F13D80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4E22E" w14:textId="77777777" w:rsidR="00ED4FB2" w:rsidRPr="00ED4FB2" w:rsidRDefault="00ED4FB2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Fecha de</w:t>
            </w:r>
          </w:p>
          <w:p w14:paraId="05F5D8EE" w14:textId="326D8222" w:rsidR="00F13D80" w:rsidRPr="00ED4FB2" w:rsidRDefault="00F51AF0" w:rsidP="000364F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</w:t>
            </w:r>
            <w:r w:rsidRPr="00ED4FB2">
              <w:rPr>
                <w:rFonts w:cs="Arial"/>
                <w:b/>
                <w:szCs w:val="24"/>
              </w:rPr>
              <w:t>umplimiento</w:t>
            </w:r>
            <w:r>
              <w:rPr>
                <w:rFonts w:cs="Arial"/>
                <w:b/>
                <w:szCs w:val="24"/>
              </w:rPr>
              <w:t xml:space="preserve"> estimado</w:t>
            </w:r>
          </w:p>
        </w:tc>
      </w:tr>
      <w:tr w:rsidR="002E10E5" w:rsidRPr="00ED4FB2" w14:paraId="33B6E8AE" w14:textId="77777777" w:rsidTr="00955C1A">
        <w:trPr>
          <w:trHeight w:val="54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EBE08" w14:textId="77777777" w:rsidR="002E10E5" w:rsidRPr="00ED4FB2" w:rsidRDefault="002E10E5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D2F5F" w14:textId="296FBA89" w:rsidR="002E10E5" w:rsidRPr="002E10E5" w:rsidRDefault="0028244D" w:rsidP="00955C1A">
            <w:pPr>
              <w:snapToGrid w:val="0"/>
              <w:jc w:val="both"/>
              <w:rPr>
                <w:rFonts w:cs="Arial"/>
                <w:bCs/>
                <w:szCs w:val="24"/>
                <w:lang w:val="es-ES"/>
              </w:rPr>
            </w:pPr>
            <w:r>
              <w:rPr>
                <w:rFonts w:cs="Arial"/>
                <w:bCs/>
                <w:szCs w:val="24"/>
                <w:lang w:val="es-ES"/>
              </w:rPr>
              <w:t xml:space="preserve">Se acaloraron dudas por parte de la profesora, </w:t>
            </w:r>
            <w:r w:rsidR="004B7651">
              <w:rPr>
                <w:rFonts w:cs="Arial"/>
                <w:bCs/>
                <w:szCs w:val="24"/>
                <w:lang w:val="es-ES"/>
              </w:rPr>
              <w:t>se pactó una posible reunión con</w:t>
            </w:r>
            <w:r>
              <w:rPr>
                <w:rFonts w:cs="Arial"/>
                <w:bCs/>
                <w:szCs w:val="24"/>
                <w:lang w:val="es-ES"/>
              </w:rPr>
              <w:t xml:space="preserve"> los miembros de la fundación y con la profesora Rita.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0F8C6" w14:textId="77777777" w:rsidR="002E10E5" w:rsidRDefault="004B7651" w:rsidP="00955C1A">
            <w:proofErr w:type="spellStart"/>
            <w:r>
              <w:t>Reychell</w:t>
            </w:r>
            <w:proofErr w:type="spellEnd"/>
            <w:r>
              <w:t xml:space="preserve"> </w:t>
            </w:r>
            <w:proofErr w:type="spellStart"/>
            <w:r>
              <w:t>Roper</w:t>
            </w:r>
            <w:proofErr w:type="spellEnd"/>
            <w:r>
              <w:t xml:space="preserve"> V.</w:t>
            </w:r>
          </w:p>
          <w:p w14:paraId="1EC65777" w14:textId="6584841A" w:rsidR="004B7651" w:rsidRDefault="004B7651" w:rsidP="00955C1A">
            <w:r>
              <w:t>Elmer Mendieta U.</w:t>
            </w:r>
          </w:p>
          <w:p w14:paraId="42ED0329" w14:textId="77777777" w:rsidR="004B7651" w:rsidRDefault="004B7651" w:rsidP="00955C1A">
            <w:r>
              <w:t>Joshua Loria B.</w:t>
            </w:r>
          </w:p>
          <w:p w14:paraId="196F09BC" w14:textId="185EAE31" w:rsidR="004B7651" w:rsidRDefault="004B7651" w:rsidP="00955C1A">
            <w:r>
              <w:t>Andres Grisales B.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529F1" w14:textId="4206C547" w:rsidR="002E10E5" w:rsidRPr="00ED4FB2" w:rsidRDefault="0028244D" w:rsidP="00955C1A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03/08/2021</w:t>
            </w:r>
          </w:p>
        </w:tc>
      </w:tr>
      <w:tr w:rsidR="001C6A64" w:rsidRPr="00ED4FB2" w14:paraId="18FA4A3E" w14:textId="77777777" w:rsidTr="00955C1A">
        <w:trPr>
          <w:trHeight w:val="552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924CB" w14:textId="77777777" w:rsidR="001C6A64" w:rsidRPr="00ED4FB2" w:rsidRDefault="001C6A64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D54174" w14:textId="0A2DFF32" w:rsidR="001C6A64" w:rsidRPr="002E10E5" w:rsidRDefault="004B7651" w:rsidP="00C06EB8">
            <w:pPr>
              <w:snapToGrid w:val="0"/>
              <w:jc w:val="both"/>
              <w:rPr>
                <w:rFonts w:cs="Arial"/>
                <w:bCs/>
                <w:szCs w:val="24"/>
                <w:lang w:val="es-ES"/>
              </w:rPr>
            </w:pPr>
            <w:r>
              <w:rPr>
                <w:rFonts w:cs="Arial"/>
                <w:bCs/>
                <w:szCs w:val="24"/>
                <w:lang w:val="es-ES"/>
              </w:rPr>
              <w:t xml:space="preserve">Se crearon los usuarios en el repositorio </w:t>
            </w:r>
            <w:proofErr w:type="spellStart"/>
            <w:r w:rsidRPr="004B7651">
              <w:rPr>
                <w:rFonts w:cs="Arial"/>
                <w:bCs/>
                <w:szCs w:val="24"/>
                <w:lang w:val="es-ES"/>
              </w:rPr>
              <w:t>bitbucke</w:t>
            </w:r>
            <w:r>
              <w:rPr>
                <w:rFonts w:cs="Arial"/>
                <w:bCs/>
                <w:szCs w:val="24"/>
                <w:lang w:val="es-ES"/>
              </w:rPr>
              <w:t>t</w:t>
            </w:r>
            <w:proofErr w:type="spellEnd"/>
            <w:r>
              <w:rPr>
                <w:rFonts w:cs="Arial"/>
                <w:bCs/>
                <w:szCs w:val="24"/>
                <w:lang w:val="es-ES"/>
              </w:rPr>
              <w:t xml:space="preserve">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D0ACF" w14:textId="77777777" w:rsidR="001C6A64" w:rsidRDefault="001C6A64" w:rsidP="00C06EB8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470DB" w14:textId="415DA071" w:rsidR="001C6A64" w:rsidRPr="00ED4FB2" w:rsidRDefault="004B7651" w:rsidP="00ED4FB2">
            <w:pPr>
              <w:snapToGrid w:val="0"/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30/07/2021</w:t>
            </w:r>
          </w:p>
        </w:tc>
      </w:tr>
      <w:tr w:rsidR="001C6A64" w:rsidRPr="00ED4FB2" w14:paraId="1A1BA0DD" w14:textId="77777777" w:rsidTr="00955C1A">
        <w:trPr>
          <w:trHeight w:val="46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EE757" w14:textId="77777777" w:rsidR="001C6A64" w:rsidRPr="00ED4FB2" w:rsidRDefault="001C6A64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FDE4FF" w14:textId="14FCA55E" w:rsidR="001C6A64" w:rsidRPr="002E10E5" w:rsidRDefault="004B7651" w:rsidP="00C06EB8">
            <w:pPr>
              <w:snapToGrid w:val="0"/>
              <w:jc w:val="both"/>
              <w:rPr>
                <w:rFonts w:cs="Arial"/>
                <w:bCs/>
                <w:szCs w:val="24"/>
                <w:lang w:val="es-ES"/>
              </w:rPr>
            </w:pPr>
            <w:r>
              <w:rPr>
                <w:rFonts w:cs="Arial"/>
                <w:bCs/>
                <w:szCs w:val="24"/>
                <w:lang w:val="es-ES"/>
              </w:rPr>
              <w:t xml:space="preserve">División de temas del documento arquitectura de software.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369F0" w14:textId="77777777" w:rsidR="004B7651" w:rsidRDefault="004B7651" w:rsidP="004B7651">
            <w:proofErr w:type="spellStart"/>
            <w:r>
              <w:t>Reychell</w:t>
            </w:r>
            <w:proofErr w:type="spellEnd"/>
            <w:r>
              <w:t xml:space="preserve"> </w:t>
            </w:r>
            <w:proofErr w:type="spellStart"/>
            <w:r>
              <w:t>Roper</w:t>
            </w:r>
            <w:proofErr w:type="spellEnd"/>
            <w:r>
              <w:t xml:space="preserve"> V.</w:t>
            </w:r>
          </w:p>
          <w:p w14:paraId="6734169E" w14:textId="77777777" w:rsidR="004B7651" w:rsidRDefault="004B7651" w:rsidP="004B7651">
            <w:r>
              <w:t>Elmer Mendieta U.</w:t>
            </w:r>
          </w:p>
          <w:p w14:paraId="5454A41B" w14:textId="77777777" w:rsidR="004B7651" w:rsidRDefault="004B7651" w:rsidP="004B7651">
            <w:r>
              <w:t>Joshua Loria B.</w:t>
            </w:r>
          </w:p>
          <w:p w14:paraId="1446F629" w14:textId="4E28918D" w:rsidR="001C6A64" w:rsidRDefault="004B7651" w:rsidP="004B7651">
            <w:r>
              <w:t>Andres Grisales B.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E4F7A" w14:textId="06E75B6E" w:rsidR="001C6A64" w:rsidRPr="00ED4FB2" w:rsidRDefault="004B7651" w:rsidP="001C6A64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06/08/2021</w:t>
            </w:r>
          </w:p>
        </w:tc>
      </w:tr>
    </w:tbl>
    <w:p w14:paraId="6F3960E0" w14:textId="77777777" w:rsidR="00955C1A" w:rsidRDefault="00955C1A"/>
    <w:p w14:paraId="074653C2" w14:textId="77777777" w:rsidR="00955C1A" w:rsidRDefault="00955C1A"/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7"/>
        <w:gridCol w:w="2268"/>
        <w:gridCol w:w="2551"/>
      </w:tblGrid>
      <w:tr w:rsidR="00EF3B28" w:rsidRPr="00ED4FB2" w14:paraId="7E03E534" w14:textId="77777777" w:rsidTr="006D4FEC">
        <w:trPr>
          <w:trHeight w:val="574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07FFFC" w14:textId="77777777" w:rsidR="00EF3B28" w:rsidRPr="00EF3B28" w:rsidRDefault="00EF3B28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F3B28">
              <w:rPr>
                <w:rFonts w:cs="Arial"/>
                <w:b/>
                <w:szCs w:val="24"/>
              </w:rPr>
              <w:t xml:space="preserve">Fecha y hora </w:t>
            </w:r>
            <w:r w:rsidR="0012453A">
              <w:rPr>
                <w:rFonts w:cs="Arial"/>
                <w:b/>
                <w:szCs w:val="24"/>
              </w:rPr>
              <w:t xml:space="preserve">de </w:t>
            </w:r>
            <w:r w:rsidRPr="00EF3B28">
              <w:rPr>
                <w:rFonts w:cs="Arial"/>
                <w:b/>
                <w:szCs w:val="24"/>
              </w:rPr>
              <w:t>próxima reunión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E6CCAE" w14:textId="7229A06F" w:rsidR="00EF3B28" w:rsidRPr="00ED4FB2" w:rsidRDefault="004B7651" w:rsidP="000364F6">
            <w:pPr>
              <w:jc w:val="center"/>
              <w:rPr>
                <w:rFonts w:eastAsia="Calibri"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03/08/2021</w:t>
            </w:r>
            <w:r w:rsidR="000364F6">
              <w:rPr>
                <w:rFonts w:cs="Arial"/>
                <w:szCs w:val="24"/>
                <w:lang w:val="es-E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89DA1" w14:textId="09E07182" w:rsidR="000364F6" w:rsidRPr="00ED4FB2" w:rsidRDefault="004B7651" w:rsidP="000364F6">
            <w:pPr>
              <w:snapToGrid w:val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</w:rPr>
              <w:t>11.00</w:t>
            </w:r>
            <w:r w:rsidR="000364F6">
              <w:rPr>
                <w:rFonts w:cs="Arial"/>
              </w:rPr>
              <w:t xml:space="preserve"> a.m.</w:t>
            </w:r>
          </w:p>
        </w:tc>
      </w:tr>
    </w:tbl>
    <w:p w14:paraId="767CF32C" w14:textId="77777777" w:rsidR="00E86493" w:rsidRDefault="00E86493" w:rsidP="00E86493">
      <w:pPr>
        <w:rPr>
          <w:lang w:val="es-MX"/>
        </w:rPr>
      </w:pPr>
    </w:p>
    <w:p w14:paraId="3289E5C8" w14:textId="1E0B10E0" w:rsidR="00C42E86" w:rsidRDefault="00C42E86" w:rsidP="00E86493">
      <w:pPr>
        <w:rPr>
          <w:lang w:val="es-MX"/>
        </w:rPr>
      </w:pPr>
    </w:p>
    <w:p w14:paraId="29932962" w14:textId="0DA75D6F" w:rsidR="00CE7802" w:rsidRDefault="00CE7802" w:rsidP="00E86493">
      <w:pPr>
        <w:rPr>
          <w:lang w:val="es-MX"/>
        </w:rPr>
      </w:pPr>
    </w:p>
    <w:p w14:paraId="68B83414" w14:textId="427DA81C" w:rsidR="00CE7802" w:rsidRDefault="00CE7802" w:rsidP="00E86493">
      <w:pPr>
        <w:rPr>
          <w:lang w:val="es-MX"/>
        </w:rPr>
      </w:pPr>
    </w:p>
    <w:p w14:paraId="69A71655" w14:textId="4A10A4C1" w:rsidR="00CE7802" w:rsidRDefault="00CE7802" w:rsidP="00E86493">
      <w:pPr>
        <w:rPr>
          <w:lang w:val="es-MX"/>
        </w:rPr>
      </w:pPr>
    </w:p>
    <w:p w14:paraId="7B8D4CD6" w14:textId="77777777" w:rsidR="00CE7802" w:rsidRDefault="00CE7802" w:rsidP="00E86493">
      <w:pPr>
        <w:rPr>
          <w:lang w:val="es-MX"/>
        </w:rPr>
      </w:pPr>
    </w:p>
    <w:p w14:paraId="4F328DC7" w14:textId="6175F743" w:rsidR="00CE7802" w:rsidRDefault="00CE7802" w:rsidP="00E86493">
      <w:pPr>
        <w:rPr>
          <w:lang w:val="es-MX"/>
        </w:rPr>
      </w:pPr>
    </w:p>
    <w:p w14:paraId="059BBBBB" w14:textId="77777777" w:rsidR="00CE7802" w:rsidRDefault="00CE7802" w:rsidP="00E86493">
      <w:pPr>
        <w:rPr>
          <w:lang w:val="es-MX"/>
        </w:rPr>
      </w:pPr>
    </w:p>
    <w:tbl>
      <w:tblPr>
        <w:tblW w:w="9927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1"/>
        <w:gridCol w:w="4536"/>
        <w:gridCol w:w="2268"/>
        <w:gridCol w:w="2552"/>
      </w:tblGrid>
      <w:tr w:rsidR="00ED4FB2" w14:paraId="2E8BD2A2" w14:textId="77777777" w:rsidTr="00ED4FB2">
        <w:tc>
          <w:tcPr>
            <w:tcW w:w="5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9937C5" w14:textId="77777777" w:rsidR="004B7651" w:rsidRDefault="004B7651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0DC40AF9" w14:textId="77777777" w:rsidR="004B7651" w:rsidRDefault="004B7651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68DC5657" w14:textId="77777777" w:rsidR="004B7651" w:rsidRDefault="004B7651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2AE27FD0" w14:textId="34E5A449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y apellidos de </w:t>
            </w:r>
          </w:p>
          <w:p w14:paraId="4E4E136C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las personas participantes</w:t>
            </w:r>
          </w:p>
          <w:p w14:paraId="244BED4E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AB7D7" w14:textId="77777777" w:rsidR="004B7651" w:rsidRDefault="004B7651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1A7EBFD0" w14:textId="77777777" w:rsidR="004B7651" w:rsidRDefault="004B7651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633F9605" w14:textId="77777777" w:rsidR="004B7651" w:rsidRDefault="004B7651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40AA6956" w14:textId="77777777" w:rsidR="004B7651" w:rsidRDefault="004B7651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0FDB7F5D" w14:textId="196B33AE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Firma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C4D6" w14:textId="77777777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30B51DB8" w14:textId="77777777" w:rsidR="004B7651" w:rsidRDefault="004B7651" w:rsidP="005D5BAE">
            <w:pPr>
              <w:snapToGrid w:val="0"/>
              <w:jc w:val="center"/>
              <w:rPr>
                <w:rFonts w:cs="Arial"/>
                <w:b/>
              </w:rPr>
            </w:pPr>
          </w:p>
          <w:p w14:paraId="28D92C78" w14:textId="6497DAE3" w:rsidR="00ED4FB2" w:rsidRDefault="00ED4FB2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Unidad administrativa</w:t>
            </w:r>
          </w:p>
        </w:tc>
      </w:tr>
      <w:tr w:rsidR="001C6A64" w14:paraId="459BC58F" w14:textId="77777777" w:rsidTr="001C6A64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1C5EED" w14:textId="77777777" w:rsidR="001C6A64" w:rsidRDefault="001C6A64" w:rsidP="005D5BAE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28E46" w14:textId="4CE9F3D3" w:rsidR="001C6A64" w:rsidRDefault="004B7651" w:rsidP="000364F6">
            <w:proofErr w:type="spellStart"/>
            <w:r>
              <w:t>Reychell</w:t>
            </w:r>
            <w:proofErr w:type="spellEnd"/>
            <w:r>
              <w:t xml:space="preserve"> </w:t>
            </w:r>
            <w:proofErr w:type="spellStart"/>
            <w:r>
              <w:t>Roper</w:t>
            </w:r>
            <w:proofErr w:type="spellEnd"/>
            <w:r>
              <w:t xml:space="preserve"> V.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90E04" w14:textId="77777777" w:rsidR="001C6A64" w:rsidRDefault="001C6A64" w:rsidP="006D4FEC">
            <w:pPr>
              <w:snapToGrid w:val="0"/>
              <w:jc w:val="center"/>
              <w:rPr>
                <w:rFonts w:cs="Arial"/>
                <w:b/>
              </w:rPr>
            </w:pPr>
          </w:p>
          <w:p w14:paraId="192B693A" w14:textId="77777777" w:rsidR="001C6A64" w:rsidRDefault="001C6A64" w:rsidP="006D4FEC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8B46" w14:textId="4F31DC25" w:rsidR="001C6A64" w:rsidRPr="00171996" w:rsidRDefault="006201AB" w:rsidP="000364F6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 xml:space="preserve"> G2 SC-603</w:t>
            </w:r>
          </w:p>
        </w:tc>
      </w:tr>
      <w:tr w:rsidR="006201AB" w14:paraId="56CDB6BF" w14:textId="77777777" w:rsidTr="00C06EB8">
        <w:trPr>
          <w:trHeight w:val="50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6E395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7F1B" w14:textId="77777777" w:rsidR="006201AB" w:rsidRDefault="006201AB" w:rsidP="006201AB">
            <w:r>
              <w:t>Elmer Mendieta U.</w:t>
            </w:r>
          </w:p>
          <w:p w14:paraId="31857C6F" w14:textId="77777777" w:rsidR="006201AB" w:rsidRDefault="006201AB" w:rsidP="006201A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375BB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864BE" w14:textId="4D125581" w:rsidR="006201AB" w:rsidRPr="00171996" w:rsidRDefault="006201AB" w:rsidP="006201AB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G2 SC-603</w:t>
            </w:r>
          </w:p>
        </w:tc>
      </w:tr>
      <w:tr w:rsidR="006201AB" w14:paraId="777C0492" w14:textId="77777777" w:rsidTr="00171996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E8A28B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D36BA0" w14:textId="77777777" w:rsidR="006201AB" w:rsidRDefault="006201AB" w:rsidP="006201AB">
            <w:r>
              <w:t>Joshua Loria B.</w:t>
            </w:r>
          </w:p>
          <w:p w14:paraId="73B06A36" w14:textId="77777777" w:rsidR="006201AB" w:rsidRDefault="006201AB" w:rsidP="006201AB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90E7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  <w:p w14:paraId="3BAECE5A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F23C5" w14:textId="32F4E806" w:rsidR="006201AB" w:rsidRPr="00171996" w:rsidRDefault="006201AB" w:rsidP="006201AB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G2 SC-603</w:t>
            </w:r>
          </w:p>
        </w:tc>
      </w:tr>
      <w:tr w:rsidR="006201AB" w14:paraId="3175CDBC" w14:textId="77777777" w:rsidTr="00171996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C8443B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E7A8D" w14:textId="1256449D" w:rsidR="006201AB" w:rsidRPr="004B7651" w:rsidRDefault="006201AB" w:rsidP="006201AB">
            <w:pPr>
              <w:snapToGrid w:val="0"/>
              <w:rPr>
                <w:rFonts w:cs="Arial"/>
                <w:bCs/>
              </w:rPr>
            </w:pPr>
            <w:r w:rsidRPr="004B7651">
              <w:rPr>
                <w:rFonts w:cs="Arial"/>
                <w:bCs/>
              </w:rPr>
              <w:t>Andres Grisales B.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05B72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  <w:p w14:paraId="312117BB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82950" w14:textId="5EDD0A80" w:rsidR="006201AB" w:rsidRPr="00171996" w:rsidRDefault="006201AB" w:rsidP="006201AB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G2 SC-603</w:t>
            </w:r>
          </w:p>
        </w:tc>
      </w:tr>
      <w:tr w:rsidR="006201AB" w14:paraId="4A6CC198" w14:textId="77777777" w:rsidTr="00171996">
        <w:trPr>
          <w:trHeight w:val="63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627FD0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CE1239" w14:textId="77777777" w:rsidR="006201AB" w:rsidRDefault="006201AB" w:rsidP="006201AB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DEF60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4E11C" w14:textId="77777777" w:rsidR="006201AB" w:rsidRPr="00171996" w:rsidRDefault="006201AB" w:rsidP="006201AB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6201AB" w14:paraId="0B3140EB" w14:textId="77777777" w:rsidTr="00171996">
        <w:trPr>
          <w:trHeight w:val="68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4BB691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7A40D" w14:textId="77777777" w:rsidR="006201AB" w:rsidRDefault="006201AB" w:rsidP="006201AB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D7C96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155B2" w14:textId="77777777" w:rsidR="006201AB" w:rsidRPr="00171996" w:rsidRDefault="006201AB" w:rsidP="006201AB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6201AB" w14:paraId="601A70E3" w14:textId="77777777" w:rsidTr="00171996">
        <w:trPr>
          <w:trHeight w:val="68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943423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A11F75" w14:textId="77777777" w:rsidR="006201AB" w:rsidRDefault="006201AB" w:rsidP="006201AB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0CD0E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6E2C" w14:textId="77777777" w:rsidR="006201AB" w:rsidRPr="00171996" w:rsidRDefault="006201AB" w:rsidP="006201AB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6201AB" w14:paraId="735C5AAC" w14:textId="77777777" w:rsidTr="00171996">
        <w:trPr>
          <w:trHeight w:val="68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69ABAC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EBE54F" w14:textId="77777777" w:rsidR="006201AB" w:rsidRDefault="006201AB" w:rsidP="006201AB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90368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4826E" w14:textId="77777777" w:rsidR="006201AB" w:rsidRPr="00171996" w:rsidRDefault="006201AB" w:rsidP="006201AB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6201AB" w14:paraId="6E12A553" w14:textId="77777777" w:rsidTr="00171996">
        <w:trPr>
          <w:trHeight w:val="68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0F78D6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9B896E" w14:textId="77777777" w:rsidR="006201AB" w:rsidRDefault="006201AB" w:rsidP="006201AB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3F2B6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32156" w14:textId="77777777" w:rsidR="006201AB" w:rsidRPr="00171996" w:rsidRDefault="006201AB" w:rsidP="006201AB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6201AB" w14:paraId="0145A892" w14:textId="77777777" w:rsidTr="00171996">
        <w:trPr>
          <w:trHeight w:val="68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5D4D1F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6494BA" w14:textId="77777777" w:rsidR="006201AB" w:rsidRDefault="006201AB" w:rsidP="006201AB">
            <w:pPr>
              <w:snapToGrid w:val="0"/>
              <w:rPr>
                <w:rFonts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A5DB6" w14:textId="77777777" w:rsidR="006201AB" w:rsidRDefault="006201AB" w:rsidP="006201AB">
            <w:pPr>
              <w:snapToGrid w:val="0"/>
              <w:jc w:val="center"/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A0D87" w14:textId="77777777" w:rsidR="006201AB" w:rsidRPr="00171996" w:rsidRDefault="006201AB" w:rsidP="006201AB">
            <w:pPr>
              <w:snapToGrid w:val="0"/>
              <w:jc w:val="center"/>
              <w:rPr>
                <w:rFonts w:cs="Arial"/>
                <w:szCs w:val="24"/>
                <w:lang w:val="es-ES"/>
              </w:rPr>
            </w:pPr>
          </w:p>
        </w:tc>
      </w:tr>
    </w:tbl>
    <w:p w14:paraId="6860A92D" w14:textId="77777777" w:rsidR="00E86493" w:rsidRPr="00E86493" w:rsidRDefault="00E86493" w:rsidP="00E86493">
      <w:pPr>
        <w:rPr>
          <w:lang w:val="es-MX"/>
        </w:rPr>
      </w:pPr>
    </w:p>
    <w:p w14:paraId="5F470FC5" w14:textId="77777777" w:rsidR="00E86493" w:rsidRDefault="00E86493" w:rsidP="00366CFE">
      <w:pPr>
        <w:jc w:val="center"/>
      </w:pPr>
    </w:p>
    <w:p w14:paraId="4434D780" w14:textId="77777777" w:rsidR="00EF3B28" w:rsidRDefault="00EF3B28" w:rsidP="00366CFE">
      <w:pPr>
        <w:jc w:val="center"/>
      </w:pPr>
    </w:p>
    <w:p w14:paraId="3A3C28A9" w14:textId="77777777" w:rsidR="00A77949" w:rsidRDefault="00A77949" w:rsidP="00366CFE">
      <w:pPr>
        <w:jc w:val="center"/>
        <w:rPr>
          <w:rFonts w:cs="Arial"/>
          <w:szCs w:val="24"/>
          <w:lang w:val="es-ES"/>
        </w:rPr>
      </w:pPr>
    </w:p>
    <w:p w14:paraId="30F0A919" w14:textId="77777777" w:rsidR="000364F6" w:rsidRDefault="000364F6" w:rsidP="00366CFE">
      <w:pPr>
        <w:jc w:val="center"/>
        <w:rPr>
          <w:rFonts w:cs="Arial"/>
          <w:szCs w:val="24"/>
          <w:lang w:val="es-ES"/>
        </w:rPr>
      </w:pPr>
    </w:p>
    <w:p w14:paraId="1B93E56C" w14:textId="77777777" w:rsidR="00A77949" w:rsidRDefault="00A77949" w:rsidP="00366CFE">
      <w:pPr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_____________________________</w:t>
      </w:r>
    </w:p>
    <w:p w14:paraId="13D522B3" w14:textId="77777777" w:rsidR="000364F6" w:rsidRPr="000364F6" w:rsidRDefault="000364F6" w:rsidP="00366CFE">
      <w:pPr>
        <w:jc w:val="center"/>
        <w:rPr>
          <w:rFonts w:cs="Arial"/>
          <w:sz w:val="20"/>
          <w:lang w:val="es-ES"/>
        </w:rPr>
      </w:pPr>
      <w:r w:rsidRPr="000364F6">
        <w:rPr>
          <w:rFonts w:cs="Arial"/>
          <w:sz w:val="20"/>
          <w:lang w:val="es-ES"/>
        </w:rPr>
        <w:t>Firma de la persona que elaboró la minuta</w:t>
      </w:r>
    </w:p>
    <w:p w14:paraId="72A0E4EC" w14:textId="77777777" w:rsidR="000364F6" w:rsidRDefault="000364F6" w:rsidP="00366CFE">
      <w:pPr>
        <w:jc w:val="center"/>
        <w:rPr>
          <w:rFonts w:cs="Arial"/>
          <w:szCs w:val="24"/>
          <w:lang w:val="es-ES"/>
        </w:rPr>
      </w:pPr>
    </w:p>
    <w:p w14:paraId="217B1EE8" w14:textId="77777777" w:rsidR="000364F6" w:rsidRDefault="000364F6" w:rsidP="00366CFE">
      <w:pPr>
        <w:jc w:val="center"/>
        <w:rPr>
          <w:rFonts w:cs="Arial"/>
          <w:szCs w:val="24"/>
          <w:lang w:val="es-ES"/>
        </w:rPr>
      </w:pPr>
    </w:p>
    <w:p w14:paraId="0B5D76C9" w14:textId="77777777" w:rsidR="00EF3B28" w:rsidRDefault="0003080E" w:rsidP="00366CFE">
      <w:pPr>
        <w:jc w:val="center"/>
      </w:pPr>
      <w:r>
        <w:rPr>
          <w:rFonts w:cs="Arial"/>
          <w:szCs w:val="24"/>
          <w:lang w:val="es-ES"/>
        </w:rPr>
        <w:t>_____________________________________________</w:t>
      </w:r>
    </w:p>
    <w:p w14:paraId="1BA2C1F5" w14:textId="77777777" w:rsidR="00E86493" w:rsidRPr="00E7476F" w:rsidRDefault="005D5BAE" w:rsidP="00366CFE">
      <w:pPr>
        <w:jc w:val="center"/>
        <w:rPr>
          <w:sz w:val="20"/>
        </w:rPr>
      </w:pPr>
      <w:r w:rsidRPr="00E7476F">
        <w:rPr>
          <w:sz w:val="20"/>
        </w:rPr>
        <w:t>Nombre</w:t>
      </w:r>
      <w:r w:rsidR="000364F6">
        <w:rPr>
          <w:sz w:val="20"/>
        </w:rPr>
        <w:t xml:space="preserve"> y</w:t>
      </w:r>
      <w:r w:rsidRPr="00E7476F">
        <w:rPr>
          <w:sz w:val="20"/>
        </w:rPr>
        <w:t xml:space="preserve"> apellidos de la persona que elaboró la minuta</w:t>
      </w:r>
    </w:p>
    <w:sectPr w:rsidR="00E86493" w:rsidRPr="00E7476F" w:rsidSect="00836F1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30" w:right="1418" w:bottom="567" w:left="1418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92951" w14:textId="77777777" w:rsidR="00D04501" w:rsidRDefault="00D04501">
      <w:r>
        <w:separator/>
      </w:r>
    </w:p>
  </w:endnote>
  <w:endnote w:type="continuationSeparator" w:id="0">
    <w:p w14:paraId="74137161" w14:textId="77777777" w:rsidR="00D04501" w:rsidRDefault="00D0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izQuadrata BT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B624" w14:textId="77777777" w:rsidR="00341BAA" w:rsidRDefault="00341BA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0A93895" w14:textId="77777777" w:rsidR="00341BAA" w:rsidRDefault="00341B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6636A" w14:textId="77777777" w:rsidR="00805CAD" w:rsidRDefault="00805CAD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676F8F">
      <w:rPr>
        <w:b/>
        <w:bCs/>
        <w:noProof/>
      </w:rPr>
      <w:t>2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676F8F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0430BD64" w14:textId="77777777" w:rsidR="00805CAD" w:rsidRDefault="00805C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84D09" w14:textId="77777777" w:rsidR="00EF3B28" w:rsidRDefault="00EF3B28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676F8F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646034CC" w14:textId="77777777" w:rsidR="00EF3B28" w:rsidRDefault="00EF3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0F6C6" w14:textId="77777777" w:rsidR="00D04501" w:rsidRDefault="00D04501">
      <w:r>
        <w:separator/>
      </w:r>
    </w:p>
  </w:footnote>
  <w:footnote w:type="continuationSeparator" w:id="0">
    <w:p w14:paraId="6DAACB52" w14:textId="77777777" w:rsidR="00D04501" w:rsidRDefault="00D0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66" w:type="dxa"/>
      <w:tblInd w:w="-601" w:type="dxa"/>
      <w:tblLook w:val="04A0" w:firstRow="1" w:lastRow="0" w:firstColumn="1" w:lastColumn="0" w:noHBand="0" w:noVBand="1"/>
    </w:tblPr>
    <w:tblGrid>
      <w:gridCol w:w="1985"/>
      <w:gridCol w:w="7088"/>
      <w:gridCol w:w="2693"/>
    </w:tblGrid>
    <w:tr w:rsidR="00C42E86" w14:paraId="5E71A1D8" w14:textId="77777777" w:rsidTr="00836F1D">
      <w:trPr>
        <w:trHeight w:val="1700"/>
      </w:trPr>
      <w:tc>
        <w:tcPr>
          <w:tcW w:w="1985" w:type="dxa"/>
          <w:shd w:val="clear" w:color="auto" w:fill="auto"/>
        </w:tcPr>
        <w:p w14:paraId="415365D5" w14:textId="1A8FE604" w:rsidR="00C42E86" w:rsidRDefault="00C42E86" w:rsidP="0020756A">
          <w:pPr>
            <w:pStyle w:val="Encabezado"/>
            <w:jc w:val="right"/>
          </w:pPr>
        </w:p>
      </w:tc>
      <w:tc>
        <w:tcPr>
          <w:tcW w:w="7088" w:type="dxa"/>
          <w:shd w:val="clear" w:color="auto" w:fill="auto"/>
        </w:tcPr>
        <w:p w14:paraId="37767A44" w14:textId="77777777" w:rsidR="00C42E86" w:rsidRPr="009744CA" w:rsidRDefault="00C42E86" w:rsidP="0020756A">
          <w:pPr>
            <w:jc w:val="center"/>
            <w:rPr>
              <w:b/>
            </w:rPr>
          </w:pPr>
        </w:p>
        <w:p w14:paraId="573D4D08" w14:textId="77777777" w:rsidR="00C42E86" w:rsidRPr="009744CA" w:rsidRDefault="00C42E86" w:rsidP="0020756A">
          <w:pPr>
            <w:jc w:val="center"/>
            <w:rPr>
              <w:b/>
              <w:sz w:val="28"/>
            </w:rPr>
          </w:pPr>
        </w:p>
        <w:p w14:paraId="65C10CF0" w14:textId="185DFD24" w:rsidR="003C733F" w:rsidRPr="009744CA" w:rsidRDefault="0066760B" w:rsidP="008D431C">
          <w:pPr>
            <w:ind w:left="-108" w:right="-107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NOMBRE DEL PROYECTO</w:t>
          </w:r>
        </w:p>
        <w:p w14:paraId="3A1A35A5" w14:textId="77777777" w:rsidR="003C733F" w:rsidRDefault="003C733F" w:rsidP="003C733F">
          <w:pPr>
            <w:jc w:val="center"/>
            <w:rPr>
              <w:b/>
            </w:rPr>
          </w:pPr>
          <w:r>
            <w:rPr>
              <w:b/>
            </w:rPr>
            <w:t xml:space="preserve">MINUTA </w:t>
          </w:r>
        </w:p>
        <w:p w14:paraId="1A88C858" w14:textId="77777777" w:rsidR="00C42E86" w:rsidRDefault="003C733F" w:rsidP="008D431C">
          <w:pPr>
            <w:jc w:val="center"/>
          </w:pPr>
          <w:r w:rsidRPr="007953FC">
            <w:rPr>
              <w:b/>
              <w:szCs w:val="28"/>
            </w:rPr>
            <w:t>REUNIÓN INTERNA</w:t>
          </w:r>
          <w:r w:rsidR="00836F1D">
            <w:rPr>
              <w:b/>
              <w:szCs w:val="28"/>
            </w:rPr>
            <w:t xml:space="preserve"> O</w:t>
          </w:r>
          <w:r w:rsidRPr="007953FC">
            <w:rPr>
              <w:b/>
              <w:szCs w:val="28"/>
            </w:rPr>
            <w:t xml:space="preserve"> EXTERNA No.</w:t>
          </w:r>
          <w:r w:rsidR="008D431C">
            <w:rPr>
              <w:b/>
              <w:szCs w:val="28"/>
            </w:rPr>
            <w:t xml:space="preserve"> ##-AAAA</w:t>
          </w:r>
        </w:p>
      </w:tc>
      <w:tc>
        <w:tcPr>
          <w:tcW w:w="2693" w:type="dxa"/>
          <w:shd w:val="clear" w:color="auto" w:fill="auto"/>
        </w:tcPr>
        <w:p w14:paraId="0C7AA3CD" w14:textId="77777777" w:rsidR="00C42E86" w:rsidRDefault="00C42E86" w:rsidP="0020756A">
          <w:pPr>
            <w:pStyle w:val="Encabezado"/>
            <w:jc w:val="right"/>
          </w:pPr>
        </w:p>
        <w:p w14:paraId="57EA9C0E" w14:textId="77777777" w:rsidR="00C42E86" w:rsidRDefault="00C42E86" w:rsidP="0020756A">
          <w:pPr>
            <w:pStyle w:val="Encabezado"/>
            <w:jc w:val="right"/>
          </w:pPr>
          <w:r w:rsidRPr="00836F1D">
            <w:rPr>
              <w:color w:val="FFFFFF" w:themeColor="background1"/>
              <w:sz w:val="20"/>
            </w:rPr>
            <w:t>F__-v01-__-P__-v__</w:t>
          </w:r>
        </w:p>
      </w:tc>
    </w:tr>
  </w:tbl>
  <w:p w14:paraId="485AD6BA" w14:textId="77777777" w:rsidR="00341BAA" w:rsidRPr="003B3C0D" w:rsidRDefault="00341BAA" w:rsidP="00C42E86">
    <w:pPr>
      <w:tabs>
        <w:tab w:val="left" w:pos="5245"/>
      </w:tabs>
      <w:ind w:right="-2"/>
      <w:jc w:val="both"/>
      <w:rPr>
        <w:rFonts w:ascii="Tahoma" w:hAnsi="Tahoma" w:cs="Tahoma"/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7" w:type="dxa"/>
      <w:tblInd w:w="-601" w:type="dxa"/>
      <w:tblLook w:val="04A0" w:firstRow="1" w:lastRow="0" w:firstColumn="1" w:lastColumn="0" w:noHBand="0" w:noVBand="1"/>
    </w:tblPr>
    <w:tblGrid>
      <w:gridCol w:w="2694"/>
      <w:gridCol w:w="5670"/>
      <w:gridCol w:w="2693"/>
    </w:tblGrid>
    <w:tr w:rsidR="00B5479C" w14:paraId="6F95CC08" w14:textId="77777777" w:rsidTr="009744CA">
      <w:trPr>
        <w:trHeight w:val="1700"/>
      </w:trPr>
      <w:tc>
        <w:tcPr>
          <w:tcW w:w="2694" w:type="dxa"/>
          <w:shd w:val="clear" w:color="auto" w:fill="auto"/>
        </w:tcPr>
        <w:p w14:paraId="59BC801A" w14:textId="77777777" w:rsidR="00B5479C" w:rsidRDefault="00174FAC" w:rsidP="009744CA">
          <w:pPr>
            <w:pStyle w:val="Encabezado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 wp14:anchorId="5027AC13" wp14:editId="1D01290D">
                <wp:simplePos x="0" y="0"/>
                <wp:positionH relativeFrom="column">
                  <wp:posOffset>-19685</wp:posOffset>
                </wp:positionH>
                <wp:positionV relativeFrom="paragraph">
                  <wp:posOffset>114935</wp:posOffset>
                </wp:positionV>
                <wp:extent cx="1104265" cy="645795"/>
                <wp:effectExtent l="0" t="0" r="635" b="1905"/>
                <wp:wrapTopAndBottom/>
                <wp:docPr id="4" name="Imagen 4" descr="logo TSE 400 p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shd w:val="clear" w:color="auto" w:fill="auto"/>
        </w:tcPr>
        <w:p w14:paraId="2F8B3F83" w14:textId="77777777" w:rsidR="00B5479C" w:rsidRPr="009744CA" w:rsidRDefault="00B5479C" w:rsidP="009744CA">
          <w:pPr>
            <w:jc w:val="center"/>
            <w:rPr>
              <w:b/>
            </w:rPr>
          </w:pPr>
        </w:p>
        <w:p w14:paraId="0C1044CF" w14:textId="77777777" w:rsidR="00891777" w:rsidRPr="009744CA" w:rsidRDefault="00891777" w:rsidP="009744CA">
          <w:pPr>
            <w:jc w:val="center"/>
            <w:rPr>
              <w:b/>
              <w:sz w:val="28"/>
            </w:rPr>
          </w:pPr>
        </w:p>
        <w:p w14:paraId="672C5FDC" w14:textId="77777777" w:rsidR="00B5479C" w:rsidRPr="009744CA" w:rsidRDefault="00136AB6" w:rsidP="0012453A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AC</w:t>
          </w:r>
          <w:r w:rsidR="00955C1A">
            <w:rPr>
              <w:b/>
              <w:sz w:val="28"/>
            </w:rPr>
            <w:t>DIGITE</w:t>
          </w:r>
          <w:r w:rsidR="0003080E">
            <w:rPr>
              <w:b/>
              <w:sz w:val="28"/>
            </w:rPr>
            <w:t xml:space="preserve"> </w:t>
          </w:r>
          <w:r w:rsidR="0012453A">
            <w:rPr>
              <w:b/>
              <w:sz w:val="28"/>
            </w:rPr>
            <w:t xml:space="preserve">EL </w:t>
          </w:r>
          <w:r w:rsidR="0003080E">
            <w:rPr>
              <w:b/>
              <w:sz w:val="28"/>
            </w:rPr>
            <w:t xml:space="preserve">NOMBRE DE UNIDAD ADMINISTRATIVA </w:t>
          </w:r>
          <w:r w:rsidR="00955C1A">
            <w:rPr>
              <w:b/>
              <w:sz w:val="28"/>
            </w:rPr>
            <w:t>(</w:t>
          </w:r>
          <w:r w:rsidR="0012453A">
            <w:rPr>
              <w:b/>
              <w:sz w:val="28"/>
            </w:rPr>
            <w:t xml:space="preserve">ARIAL 14 </w:t>
          </w:r>
          <w:r w:rsidR="0003080E">
            <w:rPr>
              <w:b/>
              <w:sz w:val="28"/>
            </w:rPr>
            <w:t>NEGRITA</w:t>
          </w:r>
          <w:r w:rsidR="00955C1A">
            <w:rPr>
              <w:b/>
              <w:sz w:val="28"/>
            </w:rPr>
            <w:t>)</w:t>
          </w:r>
        </w:p>
        <w:p w14:paraId="2C6670A3" w14:textId="77777777" w:rsidR="00B5479C" w:rsidRDefault="00C10CE6" w:rsidP="00F13D80">
          <w:pPr>
            <w:jc w:val="center"/>
            <w:rPr>
              <w:b/>
            </w:rPr>
          </w:pPr>
          <w:r>
            <w:rPr>
              <w:b/>
            </w:rPr>
            <w:t xml:space="preserve">MINUTA </w:t>
          </w:r>
        </w:p>
        <w:p w14:paraId="70FBDE66" w14:textId="77777777" w:rsidR="002335B0" w:rsidRDefault="00136AB6" w:rsidP="00136AB6">
          <w:pPr>
            <w:jc w:val="center"/>
          </w:pPr>
          <w:r>
            <w:rPr>
              <w:b/>
              <w:szCs w:val="28"/>
            </w:rPr>
            <w:t xml:space="preserve">REUNIÓN </w:t>
          </w:r>
          <w:r w:rsidR="002335B0" w:rsidRPr="007953FC">
            <w:rPr>
              <w:b/>
              <w:szCs w:val="28"/>
            </w:rPr>
            <w:t xml:space="preserve">EXTERNA </w:t>
          </w:r>
          <w:proofErr w:type="gramStart"/>
          <w:r w:rsidR="002335B0" w:rsidRPr="007953FC">
            <w:rPr>
              <w:b/>
              <w:szCs w:val="28"/>
            </w:rPr>
            <w:t>No._</w:t>
          </w:r>
          <w:proofErr w:type="gramEnd"/>
          <w:r w:rsidR="002335B0" w:rsidRPr="007953FC">
            <w:rPr>
              <w:b/>
              <w:szCs w:val="28"/>
            </w:rPr>
            <w:t>______</w:t>
          </w:r>
        </w:p>
      </w:tc>
      <w:tc>
        <w:tcPr>
          <w:tcW w:w="2693" w:type="dxa"/>
          <w:shd w:val="clear" w:color="auto" w:fill="auto"/>
        </w:tcPr>
        <w:p w14:paraId="098FF04F" w14:textId="77777777" w:rsidR="00B5479C" w:rsidRDefault="00B5479C" w:rsidP="009744CA">
          <w:pPr>
            <w:pStyle w:val="Encabezado"/>
            <w:jc w:val="right"/>
          </w:pPr>
        </w:p>
        <w:p w14:paraId="7202C6E9" w14:textId="77777777" w:rsidR="005F7A8E" w:rsidRDefault="005F7A8E" w:rsidP="00955C1A">
          <w:pPr>
            <w:pStyle w:val="Encabezado"/>
            <w:jc w:val="right"/>
          </w:pPr>
          <w:r w:rsidRPr="009744CA">
            <w:rPr>
              <w:sz w:val="20"/>
            </w:rPr>
            <w:t>F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-v01-</w:t>
          </w:r>
          <w:r w:rsidR="00955C1A">
            <w:rPr>
              <w:sz w:val="20"/>
            </w:rPr>
            <w:t>_</w:t>
          </w:r>
          <w:r w:rsidR="0003080E">
            <w:rPr>
              <w:sz w:val="20"/>
            </w:rPr>
            <w:t>_</w:t>
          </w:r>
          <w:r w:rsidRPr="009744CA">
            <w:rPr>
              <w:sz w:val="20"/>
            </w:rPr>
            <w:t>-P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</w:t>
          </w:r>
          <w:r w:rsidR="00955C1A">
            <w:rPr>
              <w:sz w:val="20"/>
            </w:rPr>
            <w:t>__</w:t>
          </w:r>
        </w:p>
      </w:tc>
    </w:tr>
  </w:tbl>
  <w:p w14:paraId="60C1449E" w14:textId="77777777" w:rsidR="00341BAA" w:rsidRDefault="00341BAA" w:rsidP="00C42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B7F1ABA"/>
    <w:multiLevelType w:val="hybridMultilevel"/>
    <w:tmpl w:val="135651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A53FC"/>
    <w:multiLevelType w:val="hybridMultilevel"/>
    <w:tmpl w:val="AF62DADA"/>
    <w:lvl w:ilvl="0" w:tplc="C71060EC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42C53F70"/>
    <w:multiLevelType w:val="hybridMultilevel"/>
    <w:tmpl w:val="508EF26A"/>
    <w:lvl w:ilvl="0" w:tplc="50DC6766">
      <w:start w:val="3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175C3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C753E74"/>
    <w:multiLevelType w:val="hybridMultilevel"/>
    <w:tmpl w:val="01F2DF96"/>
    <w:lvl w:ilvl="0" w:tplc="BACEF9F0">
      <w:start w:val="3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red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8F"/>
    <w:rsid w:val="0000266C"/>
    <w:rsid w:val="0003080E"/>
    <w:rsid w:val="000364F6"/>
    <w:rsid w:val="00047F99"/>
    <w:rsid w:val="00060DB9"/>
    <w:rsid w:val="00062CDA"/>
    <w:rsid w:val="00070C24"/>
    <w:rsid w:val="00080743"/>
    <w:rsid w:val="00080AE8"/>
    <w:rsid w:val="000901B4"/>
    <w:rsid w:val="00092C7F"/>
    <w:rsid w:val="00093104"/>
    <w:rsid w:val="000B204B"/>
    <w:rsid w:val="000B4467"/>
    <w:rsid w:val="000C277F"/>
    <w:rsid w:val="000D4889"/>
    <w:rsid w:val="000D4A26"/>
    <w:rsid w:val="000D6410"/>
    <w:rsid w:val="000F1228"/>
    <w:rsid w:val="000F6119"/>
    <w:rsid w:val="0011032C"/>
    <w:rsid w:val="001131EF"/>
    <w:rsid w:val="00120650"/>
    <w:rsid w:val="00122BFB"/>
    <w:rsid w:val="0012453A"/>
    <w:rsid w:val="00124642"/>
    <w:rsid w:val="001256BA"/>
    <w:rsid w:val="0013358E"/>
    <w:rsid w:val="00134B60"/>
    <w:rsid w:val="00136AB6"/>
    <w:rsid w:val="00150431"/>
    <w:rsid w:val="0015799D"/>
    <w:rsid w:val="00161020"/>
    <w:rsid w:val="00166F61"/>
    <w:rsid w:val="00167311"/>
    <w:rsid w:val="0017020E"/>
    <w:rsid w:val="00171996"/>
    <w:rsid w:val="00174FAC"/>
    <w:rsid w:val="00180FDB"/>
    <w:rsid w:val="00183829"/>
    <w:rsid w:val="00184BDA"/>
    <w:rsid w:val="00190964"/>
    <w:rsid w:val="0019353C"/>
    <w:rsid w:val="00197B86"/>
    <w:rsid w:val="001A5B00"/>
    <w:rsid w:val="001B088E"/>
    <w:rsid w:val="001B6354"/>
    <w:rsid w:val="001C1611"/>
    <w:rsid w:val="001C1994"/>
    <w:rsid w:val="001C6A64"/>
    <w:rsid w:val="001D25AE"/>
    <w:rsid w:val="001D57B8"/>
    <w:rsid w:val="001F1564"/>
    <w:rsid w:val="001F41F4"/>
    <w:rsid w:val="001F657C"/>
    <w:rsid w:val="0021185D"/>
    <w:rsid w:val="00220B98"/>
    <w:rsid w:val="0022734E"/>
    <w:rsid w:val="002335B0"/>
    <w:rsid w:val="0024643F"/>
    <w:rsid w:val="00252C4C"/>
    <w:rsid w:val="00257A52"/>
    <w:rsid w:val="002666FA"/>
    <w:rsid w:val="00275192"/>
    <w:rsid w:val="0028244D"/>
    <w:rsid w:val="002838C5"/>
    <w:rsid w:val="002A1B4A"/>
    <w:rsid w:val="002B592E"/>
    <w:rsid w:val="002C15CC"/>
    <w:rsid w:val="002C4891"/>
    <w:rsid w:val="002D3310"/>
    <w:rsid w:val="002E10E5"/>
    <w:rsid w:val="002F6C7B"/>
    <w:rsid w:val="00301C49"/>
    <w:rsid w:val="00312F7C"/>
    <w:rsid w:val="00315C36"/>
    <w:rsid w:val="003230E0"/>
    <w:rsid w:val="00326C90"/>
    <w:rsid w:val="00335E5A"/>
    <w:rsid w:val="00341BAA"/>
    <w:rsid w:val="00342DA6"/>
    <w:rsid w:val="00351857"/>
    <w:rsid w:val="0035217B"/>
    <w:rsid w:val="00366CFE"/>
    <w:rsid w:val="00376BDA"/>
    <w:rsid w:val="00376D75"/>
    <w:rsid w:val="00387FC5"/>
    <w:rsid w:val="003A51F1"/>
    <w:rsid w:val="003B3C0D"/>
    <w:rsid w:val="003C733F"/>
    <w:rsid w:val="003D17E8"/>
    <w:rsid w:val="003D40CE"/>
    <w:rsid w:val="003D60A7"/>
    <w:rsid w:val="003E27DE"/>
    <w:rsid w:val="003F4369"/>
    <w:rsid w:val="003F6142"/>
    <w:rsid w:val="004147DF"/>
    <w:rsid w:val="00430BB0"/>
    <w:rsid w:val="00432624"/>
    <w:rsid w:val="0043271F"/>
    <w:rsid w:val="00436440"/>
    <w:rsid w:val="00445E02"/>
    <w:rsid w:val="00452764"/>
    <w:rsid w:val="00454393"/>
    <w:rsid w:val="00461FD4"/>
    <w:rsid w:val="00475832"/>
    <w:rsid w:val="004B7651"/>
    <w:rsid w:val="004D385F"/>
    <w:rsid w:val="004D4E6A"/>
    <w:rsid w:val="004D6535"/>
    <w:rsid w:val="004F5F60"/>
    <w:rsid w:val="004F79C0"/>
    <w:rsid w:val="00502659"/>
    <w:rsid w:val="00516DF5"/>
    <w:rsid w:val="00523561"/>
    <w:rsid w:val="00524D66"/>
    <w:rsid w:val="00543961"/>
    <w:rsid w:val="0054792A"/>
    <w:rsid w:val="00552009"/>
    <w:rsid w:val="005602D5"/>
    <w:rsid w:val="005622B6"/>
    <w:rsid w:val="00572FA5"/>
    <w:rsid w:val="005743EE"/>
    <w:rsid w:val="00576272"/>
    <w:rsid w:val="00577C2F"/>
    <w:rsid w:val="00597D4C"/>
    <w:rsid w:val="005A00C5"/>
    <w:rsid w:val="005B3F14"/>
    <w:rsid w:val="005B6CCD"/>
    <w:rsid w:val="005B732C"/>
    <w:rsid w:val="005C198D"/>
    <w:rsid w:val="005C1B9C"/>
    <w:rsid w:val="005D1E0A"/>
    <w:rsid w:val="005D4BBE"/>
    <w:rsid w:val="005D5BAE"/>
    <w:rsid w:val="005F7A8E"/>
    <w:rsid w:val="006004E0"/>
    <w:rsid w:val="0060149F"/>
    <w:rsid w:val="00604874"/>
    <w:rsid w:val="00611792"/>
    <w:rsid w:val="006201AB"/>
    <w:rsid w:val="00625C75"/>
    <w:rsid w:val="0063340E"/>
    <w:rsid w:val="006357E0"/>
    <w:rsid w:val="00642403"/>
    <w:rsid w:val="006523FB"/>
    <w:rsid w:val="006569A9"/>
    <w:rsid w:val="0066760B"/>
    <w:rsid w:val="00672D1B"/>
    <w:rsid w:val="00676F8F"/>
    <w:rsid w:val="00690780"/>
    <w:rsid w:val="006B2288"/>
    <w:rsid w:val="006B6D1B"/>
    <w:rsid w:val="006D4FEC"/>
    <w:rsid w:val="00702B40"/>
    <w:rsid w:val="00754DB3"/>
    <w:rsid w:val="0075650B"/>
    <w:rsid w:val="00762352"/>
    <w:rsid w:val="00762CBB"/>
    <w:rsid w:val="0077426A"/>
    <w:rsid w:val="007952AE"/>
    <w:rsid w:val="007953FC"/>
    <w:rsid w:val="00797A85"/>
    <w:rsid w:val="007B1313"/>
    <w:rsid w:val="007B1E37"/>
    <w:rsid w:val="007B2A49"/>
    <w:rsid w:val="007B3B25"/>
    <w:rsid w:val="007C1EEE"/>
    <w:rsid w:val="007D143B"/>
    <w:rsid w:val="007D17DC"/>
    <w:rsid w:val="007E08AC"/>
    <w:rsid w:val="007F374B"/>
    <w:rsid w:val="00805CAD"/>
    <w:rsid w:val="00814154"/>
    <w:rsid w:val="00823C73"/>
    <w:rsid w:val="00823DD8"/>
    <w:rsid w:val="00836F1D"/>
    <w:rsid w:val="00841B77"/>
    <w:rsid w:val="008440CE"/>
    <w:rsid w:val="00847DDD"/>
    <w:rsid w:val="00851825"/>
    <w:rsid w:val="008826A3"/>
    <w:rsid w:val="00887FE1"/>
    <w:rsid w:val="00891777"/>
    <w:rsid w:val="008A2799"/>
    <w:rsid w:val="008A494A"/>
    <w:rsid w:val="008A5403"/>
    <w:rsid w:val="008A72FA"/>
    <w:rsid w:val="008B75D2"/>
    <w:rsid w:val="008C7491"/>
    <w:rsid w:val="008D291A"/>
    <w:rsid w:val="008D431C"/>
    <w:rsid w:val="008D516C"/>
    <w:rsid w:val="008E5E1A"/>
    <w:rsid w:val="008E77FD"/>
    <w:rsid w:val="008F1B04"/>
    <w:rsid w:val="008F33E0"/>
    <w:rsid w:val="00900FE0"/>
    <w:rsid w:val="0090144C"/>
    <w:rsid w:val="00904126"/>
    <w:rsid w:val="00905522"/>
    <w:rsid w:val="00906427"/>
    <w:rsid w:val="00941A03"/>
    <w:rsid w:val="009457BA"/>
    <w:rsid w:val="00953630"/>
    <w:rsid w:val="00955C1A"/>
    <w:rsid w:val="00960343"/>
    <w:rsid w:val="0096643E"/>
    <w:rsid w:val="009744CA"/>
    <w:rsid w:val="0097691A"/>
    <w:rsid w:val="009A6B02"/>
    <w:rsid w:val="009B5F64"/>
    <w:rsid w:val="009E7D92"/>
    <w:rsid w:val="00A003D3"/>
    <w:rsid w:val="00A14BCD"/>
    <w:rsid w:val="00A1519F"/>
    <w:rsid w:val="00A17673"/>
    <w:rsid w:val="00A31A2E"/>
    <w:rsid w:val="00A32825"/>
    <w:rsid w:val="00A33882"/>
    <w:rsid w:val="00A573CD"/>
    <w:rsid w:val="00A65CC5"/>
    <w:rsid w:val="00A77949"/>
    <w:rsid w:val="00A8303D"/>
    <w:rsid w:val="00A835EA"/>
    <w:rsid w:val="00A84FC2"/>
    <w:rsid w:val="00A85490"/>
    <w:rsid w:val="00A9721B"/>
    <w:rsid w:val="00AA1F80"/>
    <w:rsid w:val="00AA232A"/>
    <w:rsid w:val="00AA6E62"/>
    <w:rsid w:val="00AB31A0"/>
    <w:rsid w:val="00AC74B0"/>
    <w:rsid w:val="00AD6B33"/>
    <w:rsid w:val="00AF45C3"/>
    <w:rsid w:val="00AF5BAD"/>
    <w:rsid w:val="00B02B22"/>
    <w:rsid w:val="00B12F45"/>
    <w:rsid w:val="00B136AC"/>
    <w:rsid w:val="00B13C2D"/>
    <w:rsid w:val="00B303B0"/>
    <w:rsid w:val="00B33413"/>
    <w:rsid w:val="00B41219"/>
    <w:rsid w:val="00B429E4"/>
    <w:rsid w:val="00B43D69"/>
    <w:rsid w:val="00B4515A"/>
    <w:rsid w:val="00B52514"/>
    <w:rsid w:val="00B5479C"/>
    <w:rsid w:val="00B712F4"/>
    <w:rsid w:val="00B95F7E"/>
    <w:rsid w:val="00BA2843"/>
    <w:rsid w:val="00BA6569"/>
    <w:rsid w:val="00BB1336"/>
    <w:rsid w:val="00BD1C15"/>
    <w:rsid w:val="00BD4128"/>
    <w:rsid w:val="00BD7278"/>
    <w:rsid w:val="00BE15B6"/>
    <w:rsid w:val="00BE4A0F"/>
    <w:rsid w:val="00BE5383"/>
    <w:rsid w:val="00C050A3"/>
    <w:rsid w:val="00C06EB8"/>
    <w:rsid w:val="00C10CE6"/>
    <w:rsid w:val="00C11DAB"/>
    <w:rsid w:val="00C17D1E"/>
    <w:rsid w:val="00C25B9E"/>
    <w:rsid w:val="00C34DDA"/>
    <w:rsid w:val="00C377B3"/>
    <w:rsid w:val="00C4259F"/>
    <w:rsid w:val="00C42E86"/>
    <w:rsid w:val="00C43BB3"/>
    <w:rsid w:val="00C4591E"/>
    <w:rsid w:val="00C66CAC"/>
    <w:rsid w:val="00C71559"/>
    <w:rsid w:val="00C8005F"/>
    <w:rsid w:val="00C85D72"/>
    <w:rsid w:val="00CA44FC"/>
    <w:rsid w:val="00CA76F2"/>
    <w:rsid w:val="00CE434C"/>
    <w:rsid w:val="00CE7802"/>
    <w:rsid w:val="00D04501"/>
    <w:rsid w:val="00D12BB8"/>
    <w:rsid w:val="00D1406A"/>
    <w:rsid w:val="00D21B3F"/>
    <w:rsid w:val="00D21D60"/>
    <w:rsid w:val="00D22E74"/>
    <w:rsid w:val="00D23F86"/>
    <w:rsid w:val="00D2487E"/>
    <w:rsid w:val="00D34FDF"/>
    <w:rsid w:val="00D543BA"/>
    <w:rsid w:val="00D805AB"/>
    <w:rsid w:val="00D837F3"/>
    <w:rsid w:val="00D85EE4"/>
    <w:rsid w:val="00D94111"/>
    <w:rsid w:val="00D95759"/>
    <w:rsid w:val="00DB22E0"/>
    <w:rsid w:val="00DB5F42"/>
    <w:rsid w:val="00DD412E"/>
    <w:rsid w:val="00DF32C7"/>
    <w:rsid w:val="00E216AF"/>
    <w:rsid w:val="00E22344"/>
    <w:rsid w:val="00E22563"/>
    <w:rsid w:val="00E27CAF"/>
    <w:rsid w:val="00E449FF"/>
    <w:rsid w:val="00E510A3"/>
    <w:rsid w:val="00E57B35"/>
    <w:rsid w:val="00E65D1A"/>
    <w:rsid w:val="00E7075C"/>
    <w:rsid w:val="00E7476F"/>
    <w:rsid w:val="00E7653C"/>
    <w:rsid w:val="00E82A4C"/>
    <w:rsid w:val="00E86493"/>
    <w:rsid w:val="00E94421"/>
    <w:rsid w:val="00EA0A2D"/>
    <w:rsid w:val="00EA4065"/>
    <w:rsid w:val="00EB4973"/>
    <w:rsid w:val="00EC733D"/>
    <w:rsid w:val="00ED4FB2"/>
    <w:rsid w:val="00EF21E0"/>
    <w:rsid w:val="00EF3B28"/>
    <w:rsid w:val="00F06105"/>
    <w:rsid w:val="00F067A8"/>
    <w:rsid w:val="00F100CF"/>
    <w:rsid w:val="00F13D80"/>
    <w:rsid w:val="00F13E6B"/>
    <w:rsid w:val="00F16872"/>
    <w:rsid w:val="00F2451C"/>
    <w:rsid w:val="00F2555D"/>
    <w:rsid w:val="00F306C9"/>
    <w:rsid w:val="00F31530"/>
    <w:rsid w:val="00F33698"/>
    <w:rsid w:val="00F36986"/>
    <w:rsid w:val="00F51AF0"/>
    <w:rsid w:val="00F55BB6"/>
    <w:rsid w:val="00F62CCF"/>
    <w:rsid w:val="00F633CD"/>
    <w:rsid w:val="00F710D0"/>
    <w:rsid w:val="00F71887"/>
    <w:rsid w:val="00F71C28"/>
    <w:rsid w:val="00F813BF"/>
    <w:rsid w:val="00F8742C"/>
    <w:rsid w:val="00F935E7"/>
    <w:rsid w:val="00F95747"/>
    <w:rsid w:val="00FA19D1"/>
    <w:rsid w:val="00FB0EBE"/>
    <w:rsid w:val="00F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red,gray"/>
    </o:shapedefaults>
    <o:shapelayout v:ext="edit">
      <o:idmap v:ext="edit" data="1"/>
    </o:shapelayout>
  </w:shapeDefaults>
  <w:decimalSymbol w:val="."/>
  <w:listSeparator w:val=";"/>
  <w14:docId w14:val="541F165D"/>
  <w15:docId w15:val="{D1B75886-C8F8-43A6-A977-414EB258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0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Tahoma" w:hAnsi="Tahoma"/>
      <w:lang w:val="es-MX"/>
    </w:rPr>
  </w:style>
  <w:style w:type="paragraph" w:styleId="Ttulo3">
    <w:name w:val="heading 3"/>
    <w:basedOn w:val="Normal"/>
    <w:next w:val="Normal"/>
    <w:qFormat/>
    <w:pPr>
      <w:keepNext/>
      <w:ind w:left="426" w:right="162"/>
      <w:jc w:val="both"/>
      <w:outlineLvl w:val="2"/>
    </w:pPr>
    <w:rPr>
      <w:rFonts w:ascii="Tahoma" w:hAnsi="Tahoma" w:cs="Tahoma"/>
      <w:b/>
      <w:bCs/>
      <w:i/>
      <w:iCs/>
      <w:lang w:val="es-MX"/>
    </w:rPr>
  </w:style>
  <w:style w:type="paragraph" w:styleId="Ttulo4">
    <w:name w:val="heading 4"/>
    <w:basedOn w:val="Normal"/>
    <w:next w:val="Normal"/>
    <w:qFormat/>
    <w:pPr>
      <w:keepNext/>
      <w:tabs>
        <w:tab w:val="left" w:pos="709"/>
      </w:tabs>
      <w:ind w:right="162"/>
      <w:outlineLvl w:val="3"/>
    </w:pPr>
    <w:rPr>
      <w:rFonts w:ascii="Tahoma" w:hAnsi="Tahoma" w:cs="Tahoma"/>
      <w:i/>
      <w:iCs/>
      <w:sz w:val="18"/>
    </w:rPr>
  </w:style>
  <w:style w:type="paragraph" w:styleId="Ttulo5">
    <w:name w:val="heading 5"/>
    <w:basedOn w:val="Normal"/>
    <w:next w:val="Normal"/>
    <w:qFormat/>
    <w:pPr>
      <w:keepNext/>
      <w:tabs>
        <w:tab w:val="left" w:pos="709"/>
      </w:tabs>
      <w:jc w:val="center"/>
      <w:outlineLvl w:val="4"/>
    </w:pPr>
    <w:rPr>
      <w:b/>
      <w:i/>
      <w:sz w:val="26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26" w:right="162"/>
      <w:jc w:val="both"/>
      <w:outlineLvl w:val="5"/>
    </w:pPr>
    <w:rPr>
      <w:rFonts w:ascii="Tahoma" w:hAnsi="Tahoma" w:cs="Tahoma"/>
    </w:rPr>
  </w:style>
  <w:style w:type="paragraph" w:styleId="Ttulo7">
    <w:name w:val="heading 7"/>
    <w:basedOn w:val="Normal"/>
    <w:next w:val="Normal"/>
    <w:qFormat/>
    <w:pPr>
      <w:keepNext/>
      <w:tabs>
        <w:tab w:val="left" w:pos="993"/>
        <w:tab w:val="left" w:pos="5387"/>
      </w:tabs>
      <w:ind w:left="426" w:right="162"/>
      <w:outlineLvl w:val="6"/>
    </w:pPr>
    <w:rPr>
      <w:rFonts w:ascii="Tahoma" w:hAnsi="Tahoma" w:cs="Tahoma"/>
      <w:b/>
      <w:bCs/>
      <w:i/>
      <w:iCs/>
      <w:sz w:val="22"/>
    </w:rPr>
  </w:style>
  <w:style w:type="paragraph" w:styleId="Ttulo8">
    <w:name w:val="heading 8"/>
    <w:basedOn w:val="Normal"/>
    <w:next w:val="Normal"/>
    <w:qFormat/>
    <w:pPr>
      <w:keepNext/>
      <w:tabs>
        <w:tab w:val="left" w:pos="921"/>
        <w:tab w:val="left" w:pos="2905"/>
        <w:tab w:val="left" w:pos="5536"/>
        <w:tab w:val="left" w:pos="7842"/>
      </w:tabs>
      <w:outlineLvl w:val="7"/>
    </w:pPr>
    <w:rPr>
      <w:rFonts w:ascii="Tahoma" w:hAnsi="Tahoma" w:cs="Tahoma"/>
      <w:i/>
      <w:iCs/>
      <w:sz w:val="18"/>
    </w:rPr>
  </w:style>
  <w:style w:type="paragraph" w:styleId="Ttulo9">
    <w:name w:val="heading 9"/>
    <w:basedOn w:val="Normal"/>
    <w:next w:val="Normal"/>
    <w:qFormat/>
    <w:pPr>
      <w:keepNext/>
      <w:tabs>
        <w:tab w:val="left" w:pos="7371"/>
      </w:tabs>
      <w:ind w:left="567" w:right="617"/>
      <w:jc w:val="both"/>
      <w:outlineLvl w:val="8"/>
    </w:pPr>
    <w:rPr>
      <w:rFonts w:ascii="Bookman Old Style" w:hAnsi="Bookman Old Style"/>
      <w:b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90"/>
      <w:jc w:val="center"/>
    </w:pPr>
    <w:rPr>
      <w:rFonts w:ascii="FrizQuadrata BT" w:hAnsi="FrizQuadrata BT"/>
      <w:b/>
      <w:sz w:val="18"/>
      <w:lang w:val="es-MX"/>
    </w:rPr>
  </w:style>
  <w:style w:type="paragraph" w:styleId="Sangradetextonormal">
    <w:name w:val="Body Text Indent"/>
    <w:basedOn w:val="Normal"/>
    <w:pPr>
      <w:ind w:firstLine="567"/>
    </w:pPr>
    <w:rPr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Arial" w:hAnsi="Arial"/>
      <w:sz w:val="24"/>
      <w:lang w:val="en-US" w:eastAsia="en-US" w:bidi="ar-SA"/>
    </w:rPr>
  </w:style>
  <w:style w:type="paragraph" w:styleId="Textoindependiente3">
    <w:name w:val="Body Text 3"/>
    <w:basedOn w:val="Normal"/>
    <w:pPr>
      <w:tabs>
        <w:tab w:val="left" w:pos="426"/>
      </w:tabs>
    </w:pPr>
    <w:rPr>
      <w:rFonts w:ascii="Tahoma" w:hAnsi="Tahoma" w:cs="Tahoma"/>
      <w:i/>
      <w:iCs/>
      <w:sz w:val="40"/>
    </w:rPr>
  </w:style>
  <w:style w:type="character" w:styleId="Hipervnculo">
    <w:name w:val="Hyperlink"/>
    <w:rPr>
      <w:rFonts w:ascii="Arial" w:hAnsi="Arial"/>
      <w:color w:val="0000FF"/>
      <w:sz w:val="24"/>
      <w:u w:val="single"/>
      <w:lang w:val="en-US" w:eastAsia="en-US" w:bidi="ar-SA"/>
    </w:rPr>
  </w:style>
  <w:style w:type="paragraph" w:styleId="Textoindependiente2">
    <w:name w:val="Body Text 2"/>
    <w:basedOn w:val="Normal"/>
    <w:pPr>
      <w:tabs>
        <w:tab w:val="left" w:pos="-720"/>
      </w:tabs>
      <w:suppressAutoHyphens/>
      <w:spacing w:line="360" w:lineRule="auto"/>
      <w:jc w:val="both"/>
    </w:pPr>
    <w:rPr>
      <w:lang w:val="es-ES_tradn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val="es-MX" w:eastAsia="es-MX"/>
    </w:rPr>
  </w:style>
  <w:style w:type="paragraph" w:customStyle="1" w:styleId="Organizacin">
    <w:name w:val="Organización"/>
    <w:basedOn w:val="Textoindependiente"/>
    <w:next w:val="Fecha"/>
    <w:pPr>
      <w:keepLines/>
      <w:framePr w:w="8640" w:h="1440" w:wrap="notBeside" w:vAnchor="page" w:hAnchor="margin" w:xAlign="center" w:y="889"/>
      <w:spacing w:after="40" w:line="240" w:lineRule="atLeast"/>
    </w:pPr>
    <w:rPr>
      <w:rFonts w:ascii="Garamond" w:hAnsi="Garamond"/>
      <w:b w:val="0"/>
      <w:caps/>
      <w:spacing w:val="75"/>
      <w:kern w:val="18"/>
      <w:sz w:val="21"/>
      <w:lang w:val="es-ES" w:eastAsia="en-US"/>
    </w:rPr>
  </w:style>
  <w:style w:type="paragraph" w:customStyle="1" w:styleId="Remite">
    <w:name w:val="Remite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es-ES" w:eastAsia="en-US"/>
    </w:rPr>
  </w:style>
  <w:style w:type="paragraph" w:styleId="Fecha">
    <w:name w:val="Date"/>
    <w:basedOn w:val="Normal"/>
    <w:next w:val="Normal"/>
  </w:style>
  <w:style w:type="paragraph" w:customStyle="1" w:styleId="DefaultParagraphFontParaCharCharCharCharCharCharCharCharCharCharCharCharCharCarCarCarCarCarCar">
    <w:name w:val="Default Paragraph Font Para Char Char Char Char Char Char Char Char Char Char Char Char Char Car Car Car Car Car Car"/>
    <w:basedOn w:val="Normal"/>
    <w:autoRedefine/>
    <w:rsid w:val="008D291A"/>
    <w:pPr>
      <w:spacing w:after="160" w:line="240" w:lineRule="exact"/>
    </w:pPr>
    <w:rPr>
      <w:lang w:val="en-US" w:eastAsia="en-US"/>
    </w:rPr>
  </w:style>
  <w:style w:type="character" w:customStyle="1" w:styleId="EncabezadoCar">
    <w:name w:val="Encabezado Car"/>
    <w:link w:val="Encabezado"/>
    <w:rsid w:val="008F1B04"/>
    <w:rPr>
      <w:rFonts w:ascii="Arial" w:hAnsi="Arial"/>
      <w:sz w:val="24"/>
      <w:lang w:val="es-CR" w:eastAsia="es-ES" w:bidi="ar-SA"/>
    </w:rPr>
  </w:style>
  <w:style w:type="paragraph" w:customStyle="1" w:styleId="Nombredireccininterior">
    <w:name w:val="Nombre dirección interior"/>
    <w:basedOn w:val="Normal"/>
    <w:next w:val="Normal"/>
    <w:rsid w:val="00AA1F80"/>
    <w:pPr>
      <w:spacing w:before="220" w:line="240" w:lineRule="atLeast"/>
      <w:jc w:val="both"/>
    </w:pPr>
    <w:rPr>
      <w:rFonts w:eastAsia="Batang"/>
      <w:kern w:val="18"/>
      <w:lang w:val="es-ES" w:eastAsia="en-US"/>
    </w:rPr>
  </w:style>
  <w:style w:type="table" w:styleId="Tablaconcuadrcula">
    <w:name w:val="Table Grid"/>
    <w:basedOn w:val="Tablanormal"/>
    <w:uiPriority w:val="59"/>
    <w:rsid w:val="005B6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583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qFormat/>
    <w:rsid w:val="00E86493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Ttulo2Car">
    <w:name w:val="Título 2 Car"/>
    <w:link w:val="Ttulo2"/>
    <w:rsid w:val="00E86493"/>
    <w:rPr>
      <w:rFonts w:ascii="Tahoma" w:hAnsi="Tahoma"/>
      <w:sz w:val="24"/>
      <w:lang w:val="es-MX" w:eastAsia="es-ES"/>
    </w:rPr>
  </w:style>
  <w:style w:type="character" w:customStyle="1" w:styleId="PiedepginaCar">
    <w:name w:val="Pie de página Car"/>
    <w:link w:val="Piedepgina"/>
    <w:uiPriority w:val="99"/>
    <w:rsid w:val="00805CAD"/>
    <w:rPr>
      <w:rFonts w:ascii="Arial" w:hAnsi="Arial"/>
      <w:sz w:val="24"/>
      <w:lang w:eastAsia="es-ES"/>
    </w:rPr>
  </w:style>
  <w:style w:type="character" w:styleId="Refdecomentario">
    <w:name w:val="annotation reference"/>
    <w:uiPriority w:val="99"/>
    <w:semiHidden/>
    <w:unhideWhenUsed/>
    <w:rsid w:val="00955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C1A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955C1A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C1A"/>
    <w:rPr>
      <w:rFonts w:ascii="Arial" w:hAnsi="Arial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a\Downloads\b.Plantilla%20para%20minutas%20de%20reun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328FC46507248AD2EF02C5F09B7F1" ma:contentTypeVersion="6" ma:contentTypeDescription="Create a new document." ma:contentTypeScope="" ma:versionID="d8b0f3d042b538004290800620abcb17">
  <xsd:schema xmlns:xsd="http://www.w3.org/2001/XMLSchema" xmlns:xs="http://www.w3.org/2001/XMLSchema" xmlns:p="http://schemas.microsoft.com/office/2006/metadata/properties" xmlns:ns2="f258b68c-a2cb-4d00-af64-65e260f4b2c2" xmlns:ns3="e8a730c4-9e31-4549-9d04-25d00e7734c4" targetNamespace="http://schemas.microsoft.com/office/2006/metadata/properties" ma:root="true" ma:fieldsID="0b5e4ce66f2f8b6a53c90c24decf3333" ns2:_="" ns3:_="">
    <xsd:import namespace="f258b68c-a2cb-4d00-af64-65e260f4b2c2"/>
    <xsd:import namespace="e8a730c4-9e31-4549-9d04-25d00e773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8b68c-a2cb-4d00-af64-65e260f4b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730c4-9e31-4549-9d04-25d00e773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C2BCBA-C64B-4578-ACEF-4A9A68D30C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5C7FF3-7FC8-44F8-93E2-36A63F57C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58b68c-a2cb-4d00-af64-65e260f4b2c2"/>
    <ds:schemaRef ds:uri="e8a730c4-9e31-4549-9d04-25d00e773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74D59A-A3C5-4252-AFB5-95E85DC641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b.Plantilla para minutas de reuniones</Template>
  <TotalTime>37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TSE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Andres Felipe Grisales Bedoya</cp:lastModifiedBy>
  <cp:revision>9</cp:revision>
  <cp:lastPrinted>2014-08-21T18:57:00Z</cp:lastPrinted>
  <dcterms:created xsi:type="dcterms:W3CDTF">2018-10-31T02:19:00Z</dcterms:created>
  <dcterms:modified xsi:type="dcterms:W3CDTF">2021-07-31T01:24:00Z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0x010100356328FC46507248AD2EF02C5F09B7F1</vt:lpwstr>
  </property>
</Properties>
</file>